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531D" w14:textId="091D753E" w:rsidR="00A61DF0" w:rsidRPr="006A2940" w:rsidRDefault="00A61DF0" w:rsidP="008D38B9">
      <w:pPr>
        <w:pStyle w:val="TitleStyle1"/>
        <w:rPr>
          <w:b/>
          <w:color w:val="0F7DAF"/>
        </w:rPr>
      </w:pPr>
      <w:r w:rsidRPr="006A2940">
        <w:rPr>
          <w:b/>
          <w:color w:val="0F7DAF"/>
        </w:rPr>
        <w:t>Project Name: Attrition</w:t>
      </w:r>
      <w:r w:rsidR="00CC067F" w:rsidRPr="006A2940">
        <w:rPr>
          <w:b/>
          <w:color w:val="0F7DAF"/>
        </w:rPr>
        <w:t xml:space="preserve"> Prediction</w:t>
      </w:r>
      <w:r w:rsidR="00B25559" w:rsidRPr="006A2940">
        <w:rPr>
          <w:b/>
          <w:color w:val="0F7DAF"/>
        </w:rPr>
        <w:t xml:space="preserve"> for </w:t>
      </w:r>
      <w:r w:rsidR="00B37194">
        <w:rPr>
          <w:b/>
          <w:color w:val="0F7DAF"/>
        </w:rPr>
        <w:t>Medical Coding</w:t>
      </w:r>
      <w:r w:rsidR="00D21688" w:rsidRPr="006A2940">
        <w:rPr>
          <w:b/>
          <w:color w:val="0F7DAF"/>
        </w:rPr>
        <w:t xml:space="preserve"> </w:t>
      </w:r>
      <w:r w:rsidR="00B25559" w:rsidRPr="006A2940">
        <w:rPr>
          <w:b/>
          <w:color w:val="0F7DAF"/>
        </w:rPr>
        <w:t xml:space="preserve">employees  </w:t>
      </w:r>
    </w:p>
    <w:p w14:paraId="71E522D3" w14:textId="77777777" w:rsidR="00CC067F" w:rsidRPr="006A2940" w:rsidRDefault="00CC067F" w:rsidP="006A2940">
      <w:pPr>
        <w:pStyle w:val="TitleStyle2"/>
        <w:rPr>
          <w:b/>
          <w:color w:val="E1640A"/>
          <w:sz w:val="22"/>
        </w:rPr>
      </w:pPr>
      <w:r w:rsidRPr="006A2940">
        <w:rPr>
          <w:b/>
          <w:color w:val="E1640A"/>
          <w:sz w:val="22"/>
        </w:rPr>
        <w:t>Project Goals</w:t>
      </w:r>
    </w:p>
    <w:p w14:paraId="7E75E7B1" w14:textId="77777777" w:rsidR="00CC067F" w:rsidRPr="006A2940" w:rsidRDefault="00CC067F" w:rsidP="00CC067F">
      <w:pPr>
        <w:spacing w:before="0" w:after="0" w:line="276" w:lineRule="auto"/>
        <w:textAlignment w:val="center"/>
        <w:rPr>
          <w:rFonts w:cs="Arial"/>
          <w:szCs w:val="20"/>
        </w:rPr>
      </w:pPr>
      <w:r w:rsidRPr="006A2940">
        <w:rPr>
          <w:rFonts w:cs="Arial"/>
          <w:szCs w:val="20"/>
        </w:rPr>
        <w:t>Determine active employees that are high risk of attrition</w:t>
      </w:r>
    </w:p>
    <w:p w14:paraId="0C467900" w14:textId="77777777" w:rsidR="00CC067F" w:rsidRDefault="00CC067F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069CA6AE" w14:textId="77777777" w:rsidR="00A61DF0" w:rsidRPr="006A2940" w:rsidRDefault="00A61DF0" w:rsidP="006A2940">
      <w:pPr>
        <w:pStyle w:val="TitleStyle2"/>
        <w:rPr>
          <w:b/>
          <w:color w:val="E1640A"/>
          <w:sz w:val="22"/>
        </w:rPr>
      </w:pPr>
      <w:r w:rsidRPr="006A2940">
        <w:rPr>
          <w:b/>
          <w:color w:val="E1640A"/>
          <w:sz w:val="22"/>
        </w:rPr>
        <w:t>Description</w:t>
      </w:r>
    </w:p>
    <w:p w14:paraId="42B32519" w14:textId="2BB648CF" w:rsidR="00A61DF0" w:rsidRPr="006A2940" w:rsidRDefault="00A61DF0" w:rsidP="006A2940">
      <w:pPr>
        <w:spacing w:before="0" w:after="0" w:line="276" w:lineRule="auto"/>
        <w:textAlignment w:val="center"/>
        <w:rPr>
          <w:rFonts w:cs="Arial"/>
          <w:szCs w:val="20"/>
        </w:rPr>
      </w:pPr>
      <w:r w:rsidRPr="006A2940">
        <w:rPr>
          <w:rFonts w:cs="Arial"/>
          <w:szCs w:val="20"/>
        </w:rPr>
        <w:t>Build a statistical model which gives us the risk score (probability of employee leaving) for employees by capturing import</w:t>
      </w:r>
      <w:r w:rsidR="00E07E7E" w:rsidRPr="006A2940">
        <w:rPr>
          <w:rFonts w:cs="Arial"/>
          <w:szCs w:val="20"/>
        </w:rPr>
        <w:t>ant</w:t>
      </w:r>
      <w:r w:rsidRPr="006A2940">
        <w:rPr>
          <w:rFonts w:cs="Arial"/>
          <w:szCs w:val="20"/>
        </w:rPr>
        <w:t xml:space="preserve"> factors attributing to attrition using Human Resource data for current and past employee. </w:t>
      </w:r>
    </w:p>
    <w:p w14:paraId="6DA2F949" w14:textId="77777777" w:rsidR="00A61DF0" w:rsidRPr="00CC067F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2042511E" w14:textId="77777777" w:rsidR="00A61DF0" w:rsidRPr="006A2940" w:rsidRDefault="00A61DF0" w:rsidP="006A2940">
      <w:pPr>
        <w:pStyle w:val="TitleStyle2"/>
        <w:rPr>
          <w:b/>
          <w:color w:val="E1640A"/>
          <w:sz w:val="22"/>
        </w:rPr>
      </w:pPr>
      <w:r w:rsidRPr="006A2940">
        <w:rPr>
          <w:b/>
          <w:color w:val="E1640A"/>
          <w:sz w:val="22"/>
        </w:rPr>
        <w:t xml:space="preserve">Input </w:t>
      </w:r>
    </w:p>
    <w:p w14:paraId="3C364A8D" w14:textId="0BA64E0B" w:rsidR="00B92E77" w:rsidRPr="00B92E77" w:rsidRDefault="00B92E77" w:rsidP="00B92E77">
      <w:pPr>
        <w:pStyle w:val="BulletStyle1"/>
      </w:pPr>
      <w:r w:rsidRPr="00B92E77">
        <w:t>Active and Inactive Employee (Total (</w:t>
      </w:r>
      <w:r w:rsidR="00B37194">
        <w:t>2399</w:t>
      </w:r>
      <w:r w:rsidRPr="00B92E77">
        <w:t>) Current (</w:t>
      </w:r>
      <w:r w:rsidR="00B37194">
        <w:t>1289</w:t>
      </w:r>
      <w:r w:rsidRPr="00B92E77">
        <w:t>) and Past (1</w:t>
      </w:r>
      <w:r w:rsidR="00B37194">
        <w:t>110</w:t>
      </w:r>
      <w:r w:rsidRPr="00B92E77">
        <w:t>) Employees) from 2015 and 2016 years</w:t>
      </w:r>
    </w:p>
    <w:p w14:paraId="09D6E6BB" w14:textId="4C518025" w:rsidR="00B92E77" w:rsidRPr="00B92E77" w:rsidRDefault="00B92E77" w:rsidP="00B92E77">
      <w:pPr>
        <w:pStyle w:val="BulletStyle1"/>
      </w:pPr>
      <w:r w:rsidRPr="00B92E77">
        <w:t>Vertical - '</w:t>
      </w:r>
      <w:r w:rsidR="00B37194">
        <w:t>Medical Coding</w:t>
      </w:r>
      <w:r w:rsidRPr="00B92E77">
        <w:t>’</w:t>
      </w:r>
    </w:p>
    <w:p w14:paraId="145E4FCE" w14:textId="77777777" w:rsidR="00B92E77" w:rsidRPr="00B92E77" w:rsidRDefault="00B92E77" w:rsidP="00B92E77">
      <w:pPr>
        <w:pStyle w:val="BulletStyle1"/>
      </w:pPr>
      <w:r w:rsidRPr="00B92E77">
        <w:t>Job Role - Team Member</w:t>
      </w:r>
    </w:p>
    <w:p w14:paraId="7A4F6F42" w14:textId="1AA741F4" w:rsidR="00CC067F" w:rsidRPr="00B92E77" w:rsidRDefault="00C95764" w:rsidP="00B92E77">
      <w:pPr>
        <w:pStyle w:val="BulletStyle1"/>
        <w:spacing w:line="360" w:lineRule="auto"/>
      </w:pPr>
      <w:r w:rsidRPr="00B92E77">
        <w:rPr>
          <w:rFonts w:eastAsia="Times New Roman"/>
          <w:lang w:val="en-US"/>
        </w:rPr>
        <w:t>A</w:t>
      </w:r>
      <w:r w:rsidR="00CC067F" w:rsidRPr="00B92E77">
        <w:rPr>
          <w:rFonts w:eastAsia="Times New Roman"/>
          <w:lang w:val="en-US"/>
        </w:rPr>
        <w:t>ttributes</w:t>
      </w:r>
    </w:p>
    <w:p w14:paraId="546C1E01" w14:textId="77777777" w:rsidR="00CC067F" w:rsidRPr="006A2940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eastAsia="Times New Roman" w:cs="Arial"/>
          <w:lang w:val="en-US"/>
        </w:rPr>
        <w:sectPr w:rsidR="00CC067F" w:rsidRPr="006A2940" w:rsidSect="008515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2C7DCE9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Experience in AGS</w:t>
      </w:r>
    </w:p>
    <w:p w14:paraId="5872BA99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Employee Age</w:t>
      </w:r>
    </w:p>
    <w:p w14:paraId="446D6543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Gender</w:t>
      </w:r>
    </w:p>
    <w:p w14:paraId="33D28179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Marital Status</w:t>
      </w:r>
    </w:p>
    <w:p w14:paraId="2DBDD966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Work Location</w:t>
      </w:r>
    </w:p>
    <w:p w14:paraId="1759B02C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Experience Type</w:t>
      </w:r>
    </w:p>
    <w:p w14:paraId="67F7386C" w14:textId="5DCD2C76" w:rsidR="001D6E36" w:rsidRPr="006A2940" w:rsidRDefault="001D6E36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Production Average Last3 Months</w:t>
      </w:r>
    </w:p>
    <w:p w14:paraId="2F131C33" w14:textId="50E8B2AD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Course</w:t>
      </w:r>
      <w:r w:rsidR="0090426C" w:rsidRPr="006A2940">
        <w:rPr>
          <w:rFonts w:eastAsia="Times New Roman" w:cs="Arial"/>
          <w:lang w:val="en-US"/>
        </w:rPr>
        <w:t xml:space="preserve"> Level</w:t>
      </w:r>
    </w:p>
    <w:p w14:paraId="6E24F567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Total Extra Hours Worked</w:t>
      </w:r>
    </w:p>
    <w:p w14:paraId="1AE75187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Function</w:t>
      </w:r>
    </w:p>
    <w:p w14:paraId="372F6B1B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Shift</w:t>
      </w:r>
    </w:p>
    <w:p w14:paraId="312CB417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Transport Mode</w:t>
      </w:r>
    </w:p>
    <w:p w14:paraId="1B05A28F" w14:textId="251445F2" w:rsidR="00A61DF0" w:rsidRPr="006A2940" w:rsidRDefault="00A61DF0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 xml:space="preserve">Engagement Index </w:t>
      </w:r>
    </w:p>
    <w:p w14:paraId="7CBF05A2" w14:textId="5B0DE8F9" w:rsidR="0090426C" w:rsidRPr="006A2940" w:rsidRDefault="001D6E36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 xml:space="preserve">Quality Average </w:t>
      </w:r>
      <w:r w:rsidR="0090426C" w:rsidRPr="006A2940">
        <w:rPr>
          <w:rFonts w:eastAsia="Times New Roman" w:cs="Arial"/>
          <w:lang w:val="en-US"/>
        </w:rPr>
        <w:t>Last3</w:t>
      </w:r>
      <w:r w:rsidRPr="006A2940">
        <w:rPr>
          <w:rFonts w:eastAsia="Times New Roman" w:cs="Arial"/>
          <w:lang w:val="en-US"/>
        </w:rPr>
        <w:t xml:space="preserve"> </w:t>
      </w:r>
      <w:r w:rsidR="0090426C" w:rsidRPr="006A2940">
        <w:rPr>
          <w:rFonts w:eastAsia="Times New Roman" w:cs="Arial"/>
          <w:lang w:val="en-US"/>
        </w:rPr>
        <w:t>Months</w:t>
      </w:r>
    </w:p>
    <w:p w14:paraId="1736ABEF" w14:textId="0CB5FBCB" w:rsidR="00DF4DF1" w:rsidRPr="006A2940" w:rsidRDefault="00DF4DF1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Last</w:t>
      </w:r>
      <w:r w:rsidR="002F1C28" w:rsidRPr="006A2940">
        <w:rPr>
          <w:rFonts w:eastAsia="Times New Roman" w:cs="Arial"/>
          <w:lang w:val="en-US"/>
        </w:rPr>
        <w:t xml:space="preserve"> </w:t>
      </w:r>
      <w:r w:rsidRPr="006A2940">
        <w:rPr>
          <w:rFonts w:eastAsia="Times New Roman" w:cs="Arial"/>
          <w:lang w:val="en-US"/>
        </w:rPr>
        <w:t>30</w:t>
      </w:r>
      <w:r w:rsidR="002F1C28" w:rsidRPr="006A2940">
        <w:rPr>
          <w:rFonts w:eastAsia="Times New Roman" w:cs="Arial"/>
          <w:lang w:val="en-US"/>
        </w:rPr>
        <w:t xml:space="preserve"> </w:t>
      </w:r>
      <w:r w:rsidRPr="006A2940">
        <w:rPr>
          <w:rFonts w:eastAsia="Times New Roman" w:cs="Arial"/>
          <w:lang w:val="en-US"/>
        </w:rPr>
        <w:t>Days</w:t>
      </w:r>
      <w:r w:rsidR="002F1C28" w:rsidRPr="006A2940">
        <w:rPr>
          <w:rFonts w:eastAsia="Times New Roman" w:cs="Arial"/>
          <w:lang w:val="en-US"/>
        </w:rPr>
        <w:t xml:space="preserve"> </w:t>
      </w:r>
      <w:r w:rsidRPr="006A2940">
        <w:rPr>
          <w:rFonts w:eastAsia="Times New Roman" w:cs="Arial"/>
          <w:lang w:val="en-US"/>
        </w:rPr>
        <w:t>Leave</w:t>
      </w:r>
      <w:r w:rsidR="002F1C28" w:rsidRPr="006A2940">
        <w:rPr>
          <w:rFonts w:eastAsia="Times New Roman" w:cs="Arial"/>
          <w:lang w:val="en-US"/>
        </w:rPr>
        <w:t xml:space="preserve"> </w:t>
      </w:r>
      <w:r w:rsidRPr="006A2940">
        <w:rPr>
          <w:rFonts w:eastAsia="Times New Roman" w:cs="Arial"/>
          <w:lang w:val="en-US"/>
        </w:rPr>
        <w:t>Count</w:t>
      </w:r>
    </w:p>
    <w:p w14:paraId="2E244648" w14:textId="15C80D6C" w:rsidR="002B45A5" w:rsidRDefault="002B45A5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70AD47" w:themeColor="accent6"/>
          <w:lang w:val="en-US"/>
        </w:rPr>
      </w:pPr>
      <w:r w:rsidRPr="006A2940">
        <w:rPr>
          <w:rFonts w:eastAsia="Times New Roman" w:cs="Arial"/>
          <w:color w:val="70AD47" w:themeColor="accent6"/>
          <w:lang w:val="en-US"/>
        </w:rPr>
        <w:t>Client</w:t>
      </w:r>
    </w:p>
    <w:p w14:paraId="36B7B317" w14:textId="1ADD0ADC" w:rsidR="003265A6" w:rsidRPr="003265A6" w:rsidRDefault="003265A6" w:rsidP="003265A6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70AD47" w:themeColor="accent6"/>
          <w:lang w:val="en-US"/>
        </w:rPr>
      </w:pPr>
      <w:r w:rsidRPr="006A2940">
        <w:rPr>
          <w:rFonts w:eastAsia="Times New Roman" w:cs="Arial"/>
          <w:color w:val="70AD47" w:themeColor="accent6"/>
          <w:lang w:val="en-US"/>
        </w:rPr>
        <w:t>Joining Month</w:t>
      </w:r>
    </w:p>
    <w:p w14:paraId="678D41FE" w14:textId="77777777" w:rsidR="003265A6" w:rsidRPr="006A2940" w:rsidRDefault="003265A6" w:rsidP="003265A6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FF0000"/>
          <w:lang w:val="en-US"/>
        </w:rPr>
      </w:pPr>
      <w:r w:rsidRPr="006A2940">
        <w:rPr>
          <w:rFonts w:eastAsia="Times New Roman" w:cs="Arial"/>
          <w:color w:val="FF0000"/>
          <w:lang w:val="en-US"/>
        </w:rPr>
        <w:t>Job Role</w:t>
      </w:r>
    </w:p>
    <w:p w14:paraId="4C7C6157" w14:textId="77777777" w:rsidR="003265A6" w:rsidRPr="006A2940" w:rsidRDefault="003265A6" w:rsidP="003265A6">
      <w:pPr>
        <w:spacing w:before="0" w:after="0" w:line="276" w:lineRule="auto"/>
        <w:ind w:left="1080"/>
        <w:textAlignment w:val="center"/>
        <w:rPr>
          <w:rFonts w:eastAsia="Times New Roman" w:cs="Arial"/>
          <w:color w:val="70AD47" w:themeColor="accent6"/>
          <w:lang w:val="en-US"/>
        </w:rPr>
      </w:pPr>
    </w:p>
    <w:p w14:paraId="423A1760" w14:textId="416C132D" w:rsidR="00CC067F" w:rsidRDefault="00CC067F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</w:p>
    <w:p w14:paraId="6A288E8B" w14:textId="77777777" w:rsidR="00DF4DF1" w:rsidRDefault="00DF4DF1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DF4DF1" w:rsidSect="00CC067F">
          <w:type w:val="continuous"/>
          <w:pgSz w:w="11906" w:h="16838"/>
          <w:pgMar w:top="720" w:right="720" w:bottom="720" w:left="720" w:header="432" w:footer="432" w:gutter="0"/>
          <w:cols w:num="2" w:space="708"/>
          <w:titlePg/>
          <w:docGrid w:linePitch="360"/>
        </w:sectPr>
      </w:pPr>
    </w:p>
    <w:p w14:paraId="7B480650" w14:textId="77777777" w:rsidR="00751235" w:rsidRDefault="00751235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2C4285D" w14:textId="387F00A2" w:rsidR="00A61DF0" w:rsidRPr="006A2940" w:rsidRDefault="00A61DF0" w:rsidP="006A2940">
      <w:pPr>
        <w:pStyle w:val="TitleStyle2"/>
        <w:rPr>
          <w:b/>
          <w:color w:val="E1640A"/>
          <w:sz w:val="22"/>
        </w:rPr>
      </w:pPr>
      <w:r w:rsidRPr="006A2940">
        <w:rPr>
          <w:b/>
          <w:color w:val="E1640A"/>
          <w:sz w:val="22"/>
        </w:rPr>
        <w:t>Assumptions</w:t>
      </w:r>
    </w:p>
    <w:p w14:paraId="0A4D3A53" w14:textId="6E9FB9D4" w:rsidR="00A61DF0" w:rsidRPr="006A2940" w:rsidRDefault="00A61DF0" w:rsidP="00321D2D">
      <w:pPr>
        <w:pStyle w:val="BulletStyle1"/>
        <w:rPr>
          <w:lang w:val="en-US"/>
        </w:rPr>
      </w:pPr>
      <w:r w:rsidRPr="006A2940">
        <w:rPr>
          <w:lang w:val="en-US"/>
        </w:rPr>
        <w:t xml:space="preserve">Considered </w:t>
      </w:r>
      <w:r w:rsidR="00B151BF" w:rsidRPr="006A2940">
        <w:rPr>
          <w:lang w:val="en-US"/>
        </w:rPr>
        <w:t>current w</w:t>
      </w:r>
      <w:r w:rsidRPr="006A2940">
        <w:rPr>
          <w:lang w:val="en-US"/>
        </w:rPr>
        <w:t>ork related attributes only</w:t>
      </w:r>
    </w:p>
    <w:p w14:paraId="4FC34104" w14:textId="3004C9C8" w:rsidR="00A61DF0" w:rsidRPr="006A2940" w:rsidRDefault="00A61DF0" w:rsidP="00321D2D">
      <w:pPr>
        <w:pStyle w:val="BulletStyle1"/>
        <w:rPr>
          <w:lang w:val="en-US"/>
        </w:rPr>
      </w:pPr>
      <w:r w:rsidRPr="006A2940">
        <w:rPr>
          <w:lang w:val="en-US"/>
        </w:rPr>
        <w:t>Considered att</w:t>
      </w:r>
      <w:r w:rsidR="00B151BF" w:rsidRPr="006A2940">
        <w:rPr>
          <w:lang w:val="en-US"/>
        </w:rPr>
        <w:t xml:space="preserve">ributes (where missing data </w:t>
      </w:r>
      <w:r w:rsidRPr="006A2940">
        <w:rPr>
          <w:lang w:val="en-US"/>
        </w:rPr>
        <w:t>was less than 20%) with imputation</w:t>
      </w:r>
    </w:p>
    <w:p w14:paraId="2E8D4F43" w14:textId="68CD2D9B" w:rsidR="00492920" w:rsidRPr="006A2940" w:rsidRDefault="00B151BF" w:rsidP="00321D2D">
      <w:pPr>
        <w:pStyle w:val="BulletStyle1"/>
        <w:rPr>
          <w:lang w:val="en-US"/>
        </w:rPr>
      </w:pPr>
      <w:r w:rsidRPr="006A2940">
        <w:rPr>
          <w:lang w:val="en-US"/>
        </w:rPr>
        <w:t>Previous l</w:t>
      </w:r>
      <w:r w:rsidR="00A61DF0" w:rsidRPr="006A2940">
        <w:rPr>
          <w:lang w:val="en-US"/>
        </w:rPr>
        <w:t xml:space="preserve">ocation attributes will not be </w:t>
      </w:r>
      <w:r w:rsidR="00DE2352" w:rsidRPr="006A2940">
        <w:rPr>
          <w:lang w:val="en-US"/>
        </w:rPr>
        <w:t>useful</w:t>
      </w:r>
      <w:r w:rsidR="00A61DF0" w:rsidRPr="006A2940">
        <w:rPr>
          <w:lang w:val="en-US"/>
        </w:rPr>
        <w:t xml:space="preserve"> to tell about attrition as dynamics of business is changed significantly within last 2 years (Chennai to Hyderabad)</w:t>
      </w:r>
    </w:p>
    <w:p w14:paraId="369F64AA" w14:textId="4CC4F532" w:rsidR="00492920" w:rsidRPr="006A2940" w:rsidRDefault="00492920" w:rsidP="0039050F">
      <w:pPr>
        <w:rPr>
          <w:rFonts w:eastAsia="Times New Roman" w:cs="Arial"/>
          <w:lang w:val="en-US"/>
        </w:rPr>
      </w:pPr>
    </w:p>
    <w:p w14:paraId="266B226B" w14:textId="77777777" w:rsidR="00492920" w:rsidRDefault="0049292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51A79A7" w14:textId="77777777" w:rsidR="00492920" w:rsidRDefault="00492920">
      <w:pPr>
        <w:spacing w:before="0" w:after="0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br w:type="page"/>
      </w:r>
    </w:p>
    <w:p w14:paraId="1BE5AE91" w14:textId="07BA6752" w:rsidR="00A61DF0" w:rsidRPr="00A61DF0" w:rsidRDefault="00A61DF0" w:rsidP="0032352D">
      <w:pPr>
        <w:pStyle w:val="TitleStyle2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32352D">
        <w:rPr>
          <w:b/>
          <w:color w:val="E1640A"/>
          <w:sz w:val="22"/>
        </w:rPr>
        <w:lastRenderedPageBreak/>
        <w:t>Findings</w:t>
      </w:r>
    </w:p>
    <w:p w14:paraId="1F538D64" w14:textId="77777777" w:rsidR="00B25FD5" w:rsidRPr="00B25FD5" w:rsidRDefault="00B25FD5" w:rsidP="00B25FD5">
      <w:pPr>
        <w:pStyle w:val="BulletStyle1"/>
        <w:rPr>
          <w:lang w:val="en-US"/>
        </w:rPr>
      </w:pPr>
      <w:r w:rsidRPr="00B25FD5">
        <w:rPr>
          <w:lang w:val="en-US"/>
        </w:rPr>
        <w:t xml:space="preserve">Last 30 days leave count is the among the highest contributing variable to the analysis </w:t>
      </w:r>
    </w:p>
    <w:p w14:paraId="60E80F57" w14:textId="77777777" w:rsidR="00957BE1" w:rsidRPr="00B25FD5" w:rsidRDefault="00957BE1" w:rsidP="00321D2D">
      <w:pPr>
        <w:pStyle w:val="BulletStyle1"/>
      </w:pPr>
      <w:r w:rsidRPr="00B25FD5">
        <w:t>Managers are well aware about probable attrition of employee. (Engagement Index (Red) has very high positive effect similarly high negative effect of Engagement Index (green))</w:t>
      </w:r>
    </w:p>
    <w:p w14:paraId="331E6441" w14:textId="08D90DB4" w:rsidR="00B25FD5" w:rsidRPr="007A3A33" w:rsidRDefault="00B25FD5" w:rsidP="00321D2D">
      <w:pPr>
        <w:pStyle w:val="BulletStyle1"/>
        <w:rPr>
          <w:lang w:val="en-US"/>
        </w:rPr>
      </w:pPr>
      <w:r w:rsidRPr="007A3A33">
        <w:rPr>
          <w:lang w:val="en-US"/>
        </w:rPr>
        <w:t xml:space="preserve">People working Extra hours have more odds of leaving compared to </w:t>
      </w:r>
      <w:r w:rsidR="007A3A33" w:rsidRPr="007A3A33">
        <w:rPr>
          <w:lang w:val="en-US"/>
        </w:rPr>
        <w:t>people work less</w:t>
      </w:r>
    </w:p>
    <w:p w14:paraId="57094293" w14:textId="17F52879" w:rsidR="000E12CC" w:rsidRPr="007A3A33" w:rsidRDefault="000E12CC" w:rsidP="00321D2D">
      <w:pPr>
        <w:pStyle w:val="BulletStyle1"/>
        <w:rPr>
          <w:lang w:val="en-US"/>
        </w:rPr>
      </w:pPr>
      <w:r w:rsidRPr="007A3A33">
        <w:rPr>
          <w:lang w:val="en-US"/>
        </w:rPr>
        <w:t xml:space="preserve">People are leaving in early in their career (Newly joined are leaving more compared to </w:t>
      </w:r>
      <w:r w:rsidR="00813B5D" w:rsidRPr="007A3A33">
        <w:rPr>
          <w:lang w:val="en-US"/>
        </w:rPr>
        <w:t>AGS veterans</w:t>
      </w:r>
      <w:r w:rsidRPr="007A3A33">
        <w:rPr>
          <w:lang w:val="en-US"/>
        </w:rPr>
        <w:t>)</w:t>
      </w:r>
    </w:p>
    <w:p w14:paraId="760718DF" w14:textId="4C65C2E6" w:rsidR="00813B5D" w:rsidRPr="007A3A33" w:rsidRDefault="00813B5D" w:rsidP="00321D2D">
      <w:pPr>
        <w:pStyle w:val="BulletStyle1"/>
        <w:rPr>
          <w:lang w:val="en-US"/>
        </w:rPr>
      </w:pPr>
      <w:r w:rsidRPr="007A3A33">
        <w:rPr>
          <w:lang w:val="en-US"/>
        </w:rPr>
        <w:t xml:space="preserve">When other </w:t>
      </w:r>
      <w:r w:rsidR="006B55BE" w:rsidRPr="007A3A33">
        <w:rPr>
          <w:lang w:val="en-US"/>
        </w:rPr>
        <w:t>a</w:t>
      </w:r>
      <w:r w:rsidRPr="007A3A33">
        <w:rPr>
          <w:lang w:val="en-US"/>
        </w:rPr>
        <w:t>ttribute</w:t>
      </w:r>
      <w:r w:rsidR="006B55BE" w:rsidRPr="007A3A33">
        <w:rPr>
          <w:lang w:val="en-US"/>
        </w:rPr>
        <w:t>s</w:t>
      </w:r>
      <w:r w:rsidRPr="007A3A33">
        <w:rPr>
          <w:lang w:val="en-US"/>
        </w:rPr>
        <w:t xml:space="preserve"> are same employees </w:t>
      </w:r>
      <w:r w:rsidR="00DF432E" w:rsidRPr="007A3A33">
        <w:rPr>
          <w:lang w:val="en-US"/>
        </w:rPr>
        <w:t>who joined in</w:t>
      </w:r>
      <w:r w:rsidRPr="007A3A33">
        <w:rPr>
          <w:lang w:val="en-US"/>
        </w:rPr>
        <w:t xml:space="preserve"> December </w:t>
      </w:r>
      <w:r w:rsidR="00DF432E" w:rsidRPr="007A3A33">
        <w:rPr>
          <w:lang w:val="en-US"/>
        </w:rPr>
        <w:t xml:space="preserve">have less odds of leaving </w:t>
      </w:r>
      <w:r w:rsidRPr="007A3A33">
        <w:rPr>
          <w:lang w:val="en-US"/>
        </w:rPr>
        <w:t xml:space="preserve">compared to </w:t>
      </w:r>
      <w:r w:rsidR="00DF432E" w:rsidRPr="007A3A33">
        <w:rPr>
          <w:lang w:val="en-US"/>
        </w:rPr>
        <w:t xml:space="preserve">who joined in </w:t>
      </w:r>
      <w:r w:rsidRPr="007A3A33">
        <w:rPr>
          <w:lang w:val="en-US"/>
        </w:rPr>
        <w:t>January</w:t>
      </w:r>
    </w:p>
    <w:p w14:paraId="6314FC27" w14:textId="71FD8F6E" w:rsidR="00813B5D" w:rsidRPr="007A3A33" w:rsidRDefault="006B55BE" w:rsidP="00321D2D">
      <w:pPr>
        <w:pStyle w:val="BulletStyle1"/>
        <w:rPr>
          <w:lang w:val="en-US"/>
        </w:rPr>
      </w:pPr>
      <w:r w:rsidRPr="007A3A33">
        <w:rPr>
          <w:lang w:val="en-US"/>
        </w:rPr>
        <w:t xml:space="preserve">When other attributes are same compared to Chennai, Hyderabad employees have </w:t>
      </w:r>
      <w:r w:rsidR="007858F1" w:rsidRPr="007A3A33">
        <w:rPr>
          <w:lang w:val="en-US"/>
        </w:rPr>
        <w:t>less</w:t>
      </w:r>
      <w:r w:rsidRPr="007A3A33">
        <w:rPr>
          <w:lang w:val="en-US"/>
        </w:rPr>
        <w:t xml:space="preserve"> odds of leaving</w:t>
      </w:r>
    </w:p>
    <w:p w14:paraId="3533EDE9" w14:textId="720421B8" w:rsidR="006B55BE" w:rsidRPr="007A3A33" w:rsidRDefault="006B55BE" w:rsidP="00321D2D">
      <w:pPr>
        <w:pStyle w:val="BulletStyle1"/>
        <w:rPr>
          <w:lang w:val="en-US"/>
        </w:rPr>
      </w:pPr>
      <w:r w:rsidRPr="007A3A33">
        <w:rPr>
          <w:lang w:val="en-US"/>
        </w:rPr>
        <w:t>When other attributes are same compared to Fresher, Lateral employees have higher odds of leaving</w:t>
      </w:r>
    </w:p>
    <w:p w14:paraId="63D2BED8" w14:textId="18168209" w:rsidR="00B31B71" w:rsidRDefault="00B31B71" w:rsidP="0032352D">
      <w:pPr>
        <w:pStyle w:val="TitleStyle2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bookmarkStart w:id="0" w:name="_GoBack"/>
      <w:bookmarkEnd w:id="0"/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  <w:r w:rsidRPr="0032352D">
        <w:rPr>
          <w:b/>
          <w:color w:val="E1640A"/>
          <w:sz w:val="22"/>
        </w:rPr>
        <w:t>Important Factors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80"/>
        <w:gridCol w:w="2575"/>
        <w:gridCol w:w="2199"/>
        <w:gridCol w:w="1530"/>
      </w:tblGrid>
      <w:tr w:rsidR="008D726A" w:rsidRPr="0032352D" w14:paraId="196F1CD1" w14:textId="77777777" w:rsidTr="00BF61DD">
        <w:trPr>
          <w:trHeight w:val="315"/>
        </w:trPr>
        <w:tc>
          <w:tcPr>
            <w:tcW w:w="3180" w:type="dxa"/>
            <w:noWrap/>
            <w:vAlign w:val="center"/>
            <w:hideMark/>
          </w:tcPr>
          <w:p w14:paraId="2F2C5C2E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b/>
                <w:bCs/>
                <w:lang w:val="en-US"/>
              </w:rPr>
            </w:pPr>
            <w:r w:rsidRPr="0032352D">
              <w:rPr>
                <w:rFonts w:eastAsia="Times New Roman" w:cs="Arial"/>
                <w:b/>
                <w:bCs/>
                <w:lang w:val="en-US"/>
              </w:rPr>
              <w:t>Attribute</w:t>
            </w:r>
          </w:p>
        </w:tc>
        <w:tc>
          <w:tcPr>
            <w:tcW w:w="2575" w:type="dxa"/>
            <w:noWrap/>
            <w:vAlign w:val="center"/>
            <w:hideMark/>
          </w:tcPr>
          <w:p w14:paraId="53D92C33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b/>
                <w:bCs/>
                <w:lang w:val="en-US"/>
              </w:rPr>
            </w:pPr>
            <w:r w:rsidRPr="0032352D">
              <w:rPr>
                <w:rFonts w:eastAsia="Times New Roman" w:cs="Arial"/>
                <w:b/>
                <w:bCs/>
                <w:lang w:val="en-US"/>
              </w:rPr>
              <w:t>Level</w:t>
            </w:r>
          </w:p>
        </w:tc>
        <w:tc>
          <w:tcPr>
            <w:tcW w:w="2199" w:type="dxa"/>
            <w:noWrap/>
            <w:vAlign w:val="center"/>
            <w:hideMark/>
          </w:tcPr>
          <w:p w14:paraId="4D81720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b/>
                <w:bCs/>
                <w:lang w:val="en-US"/>
              </w:rPr>
            </w:pPr>
            <w:r w:rsidRPr="0032352D">
              <w:rPr>
                <w:rFonts w:eastAsia="Times New Roman" w:cs="Arial"/>
                <w:b/>
                <w:bCs/>
                <w:lang w:val="en-US"/>
              </w:rPr>
              <w:t>Effect on Attrition</w:t>
            </w:r>
          </w:p>
        </w:tc>
        <w:tc>
          <w:tcPr>
            <w:tcW w:w="1530" w:type="dxa"/>
            <w:noWrap/>
            <w:vAlign w:val="center"/>
            <w:hideMark/>
          </w:tcPr>
          <w:p w14:paraId="7A01282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b/>
                <w:bCs/>
                <w:lang w:val="en-US"/>
              </w:rPr>
            </w:pPr>
            <w:r w:rsidRPr="0032352D">
              <w:rPr>
                <w:rFonts w:eastAsia="Times New Roman" w:cs="Arial"/>
                <w:b/>
                <w:bCs/>
                <w:lang w:val="en-US"/>
              </w:rPr>
              <w:t>Importance</w:t>
            </w:r>
          </w:p>
        </w:tc>
      </w:tr>
      <w:tr w:rsidR="00334AD6" w:rsidRPr="008D726A" w14:paraId="68C7ED63" w14:textId="77777777" w:rsidTr="00B11ABF">
        <w:trPr>
          <w:trHeight w:val="300"/>
        </w:trPr>
        <w:tc>
          <w:tcPr>
            <w:tcW w:w="3180" w:type="dxa"/>
            <w:noWrap/>
            <w:vAlign w:val="bottom"/>
          </w:tcPr>
          <w:p w14:paraId="56B14914" w14:textId="575BDA8B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Last30DaysLeaveCount</w:t>
            </w:r>
          </w:p>
        </w:tc>
        <w:tc>
          <w:tcPr>
            <w:tcW w:w="2575" w:type="dxa"/>
            <w:noWrap/>
            <w:vAlign w:val="bottom"/>
          </w:tcPr>
          <w:p w14:paraId="6A4D6538" w14:textId="79DBE102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2199" w:type="dxa"/>
            <w:noWrap/>
            <w:vAlign w:val="bottom"/>
          </w:tcPr>
          <w:p w14:paraId="36311732" w14:textId="0353F3C1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More Likely</w:t>
            </w:r>
          </w:p>
        </w:tc>
        <w:tc>
          <w:tcPr>
            <w:tcW w:w="1530" w:type="dxa"/>
            <w:noWrap/>
            <w:vAlign w:val="bottom"/>
          </w:tcPr>
          <w:p w14:paraId="1453AAB0" w14:textId="46BAE77D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Very High</w:t>
            </w:r>
          </w:p>
        </w:tc>
      </w:tr>
      <w:tr w:rsidR="00334AD6" w:rsidRPr="008D726A" w14:paraId="16F60247" w14:textId="77777777" w:rsidTr="00B11ABF">
        <w:trPr>
          <w:trHeight w:val="300"/>
        </w:trPr>
        <w:tc>
          <w:tcPr>
            <w:tcW w:w="3180" w:type="dxa"/>
            <w:noWrap/>
            <w:vAlign w:val="bottom"/>
          </w:tcPr>
          <w:p w14:paraId="58EAEBCB" w14:textId="74E537F7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Total</w:t>
            </w:r>
            <w:r w:rsidR="000467DE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Extra</w:t>
            </w:r>
            <w:r w:rsidR="000467DE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Hours</w:t>
            </w:r>
            <w:r w:rsidR="000467DE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Worked</w:t>
            </w:r>
          </w:p>
        </w:tc>
        <w:tc>
          <w:tcPr>
            <w:tcW w:w="2575" w:type="dxa"/>
            <w:noWrap/>
            <w:vAlign w:val="bottom"/>
          </w:tcPr>
          <w:p w14:paraId="4764BC1D" w14:textId="03C72221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2199" w:type="dxa"/>
            <w:noWrap/>
            <w:vAlign w:val="bottom"/>
          </w:tcPr>
          <w:p w14:paraId="7E91778D" w14:textId="0974EF48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More Likely</w:t>
            </w:r>
          </w:p>
        </w:tc>
        <w:tc>
          <w:tcPr>
            <w:tcW w:w="1530" w:type="dxa"/>
            <w:noWrap/>
            <w:vAlign w:val="bottom"/>
          </w:tcPr>
          <w:p w14:paraId="2DA46651" w14:textId="660C65D6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Very High</w:t>
            </w:r>
          </w:p>
        </w:tc>
      </w:tr>
      <w:tr w:rsidR="00334AD6" w:rsidRPr="008D726A" w14:paraId="39F96014" w14:textId="77777777" w:rsidTr="00B11ABF">
        <w:trPr>
          <w:trHeight w:val="300"/>
        </w:trPr>
        <w:tc>
          <w:tcPr>
            <w:tcW w:w="3180" w:type="dxa"/>
            <w:noWrap/>
            <w:vAlign w:val="bottom"/>
          </w:tcPr>
          <w:p w14:paraId="76C210E4" w14:textId="04ABA3EE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Engagement Index</w:t>
            </w:r>
          </w:p>
        </w:tc>
        <w:tc>
          <w:tcPr>
            <w:tcW w:w="2575" w:type="dxa"/>
            <w:noWrap/>
            <w:vAlign w:val="bottom"/>
          </w:tcPr>
          <w:p w14:paraId="0E0EF663" w14:textId="47BC8520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Green</w:t>
            </w:r>
          </w:p>
        </w:tc>
        <w:tc>
          <w:tcPr>
            <w:tcW w:w="2199" w:type="dxa"/>
            <w:noWrap/>
            <w:vAlign w:val="bottom"/>
          </w:tcPr>
          <w:p w14:paraId="6F0EFBAB" w14:textId="264C0826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Less Likely</w:t>
            </w:r>
          </w:p>
        </w:tc>
        <w:tc>
          <w:tcPr>
            <w:tcW w:w="1530" w:type="dxa"/>
            <w:noWrap/>
            <w:vAlign w:val="bottom"/>
          </w:tcPr>
          <w:p w14:paraId="2CD9C8CE" w14:textId="4DE16662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Very High</w:t>
            </w:r>
          </w:p>
        </w:tc>
      </w:tr>
      <w:tr w:rsidR="00334AD6" w:rsidRPr="008D726A" w14:paraId="0B9D69FE" w14:textId="77777777" w:rsidTr="00B11ABF">
        <w:trPr>
          <w:trHeight w:val="300"/>
        </w:trPr>
        <w:tc>
          <w:tcPr>
            <w:tcW w:w="3180" w:type="dxa"/>
            <w:noWrap/>
            <w:vAlign w:val="bottom"/>
          </w:tcPr>
          <w:p w14:paraId="2EE79F8E" w14:textId="1F3B4ACD" w:rsidR="00334AD6" w:rsidRPr="0032352D" w:rsidRDefault="000467DE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AGS Experience in</w:t>
            </w:r>
            <w:r w:rsidR="00334AD6">
              <w:rPr>
                <w:rFonts w:ascii="Calibri" w:hAnsi="Calibri"/>
                <w:color w:val="000000"/>
                <w:sz w:val="22"/>
              </w:rPr>
              <w:t xml:space="preserve"> Months</w:t>
            </w:r>
          </w:p>
        </w:tc>
        <w:tc>
          <w:tcPr>
            <w:tcW w:w="2575" w:type="dxa"/>
            <w:noWrap/>
            <w:vAlign w:val="bottom"/>
          </w:tcPr>
          <w:p w14:paraId="06E0DE96" w14:textId="30A4F3C7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2199" w:type="dxa"/>
            <w:noWrap/>
            <w:vAlign w:val="bottom"/>
          </w:tcPr>
          <w:p w14:paraId="7BC7C55B" w14:textId="4328F1EF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Less Likely</w:t>
            </w:r>
          </w:p>
        </w:tc>
        <w:tc>
          <w:tcPr>
            <w:tcW w:w="1530" w:type="dxa"/>
            <w:noWrap/>
            <w:vAlign w:val="bottom"/>
          </w:tcPr>
          <w:p w14:paraId="39EB1BFC" w14:textId="14D63318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Very High</w:t>
            </w:r>
          </w:p>
        </w:tc>
      </w:tr>
      <w:tr w:rsidR="00334AD6" w:rsidRPr="008D726A" w14:paraId="7B33A3A6" w14:textId="77777777" w:rsidTr="00B11ABF">
        <w:trPr>
          <w:trHeight w:val="300"/>
        </w:trPr>
        <w:tc>
          <w:tcPr>
            <w:tcW w:w="3180" w:type="dxa"/>
            <w:noWrap/>
            <w:vAlign w:val="bottom"/>
          </w:tcPr>
          <w:p w14:paraId="30F7E7C7" w14:textId="7872EE51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Engagement Index</w:t>
            </w:r>
          </w:p>
        </w:tc>
        <w:tc>
          <w:tcPr>
            <w:tcW w:w="2575" w:type="dxa"/>
            <w:noWrap/>
            <w:vAlign w:val="bottom"/>
          </w:tcPr>
          <w:p w14:paraId="3183811B" w14:textId="6C2D8804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Red</w:t>
            </w:r>
          </w:p>
        </w:tc>
        <w:tc>
          <w:tcPr>
            <w:tcW w:w="2199" w:type="dxa"/>
            <w:noWrap/>
            <w:vAlign w:val="bottom"/>
          </w:tcPr>
          <w:p w14:paraId="1CFCAB0C" w14:textId="29C8058E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More Likely</w:t>
            </w:r>
          </w:p>
        </w:tc>
        <w:tc>
          <w:tcPr>
            <w:tcW w:w="1530" w:type="dxa"/>
            <w:noWrap/>
            <w:vAlign w:val="bottom"/>
          </w:tcPr>
          <w:p w14:paraId="243AB4B7" w14:textId="7989D50D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Very High</w:t>
            </w:r>
          </w:p>
        </w:tc>
      </w:tr>
      <w:tr w:rsidR="00334AD6" w:rsidRPr="008D726A" w14:paraId="4ABFE873" w14:textId="77777777" w:rsidTr="00B11ABF">
        <w:trPr>
          <w:trHeight w:val="300"/>
        </w:trPr>
        <w:tc>
          <w:tcPr>
            <w:tcW w:w="3180" w:type="dxa"/>
            <w:noWrap/>
            <w:vAlign w:val="bottom"/>
          </w:tcPr>
          <w:p w14:paraId="071A08FA" w14:textId="1FD65602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Qual</w:t>
            </w:r>
            <w:r w:rsidR="000467DE">
              <w:rPr>
                <w:rFonts w:ascii="Calibri" w:hAnsi="Calibri"/>
                <w:color w:val="000000"/>
                <w:sz w:val="22"/>
              </w:rPr>
              <w:t>ity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 w:rsidR="000467DE">
              <w:rPr>
                <w:rFonts w:ascii="Calibri" w:hAnsi="Calibri"/>
                <w:color w:val="000000"/>
                <w:sz w:val="22"/>
              </w:rPr>
              <w:t>Average Last</w:t>
            </w:r>
            <w:r>
              <w:rPr>
                <w:rFonts w:ascii="Calibri" w:hAnsi="Calibri"/>
                <w:color w:val="000000"/>
                <w:sz w:val="22"/>
              </w:rPr>
              <w:t>3 Months</w:t>
            </w:r>
          </w:p>
        </w:tc>
        <w:tc>
          <w:tcPr>
            <w:tcW w:w="2575" w:type="dxa"/>
            <w:noWrap/>
            <w:vAlign w:val="bottom"/>
          </w:tcPr>
          <w:p w14:paraId="0CD70111" w14:textId="3F9F3877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2199" w:type="dxa"/>
            <w:noWrap/>
            <w:vAlign w:val="bottom"/>
          </w:tcPr>
          <w:p w14:paraId="2F509D07" w14:textId="5A460FFC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Less Likely</w:t>
            </w:r>
          </w:p>
        </w:tc>
        <w:tc>
          <w:tcPr>
            <w:tcW w:w="1530" w:type="dxa"/>
            <w:noWrap/>
            <w:vAlign w:val="bottom"/>
          </w:tcPr>
          <w:p w14:paraId="42A4E3B1" w14:textId="4CE01FD2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Very High</w:t>
            </w:r>
          </w:p>
        </w:tc>
      </w:tr>
      <w:tr w:rsidR="00334AD6" w:rsidRPr="008D726A" w14:paraId="25B2F0B9" w14:textId="77777777" w:rsidTr="00B11ABF">
        <w:trPr>
          <w:trHeight w:val="300"/>
        </w:trPr>
        <w:tc>
          <w:tcPr>
            <w:tcW w:w="3180" w:type="dxa"/>
            <w:noWrap/>
            <w:vAlign w:val="bottom"/>
          </w:tcPr>
          <w:p w14:paraId="3F4553E0" w14:textId="4D319CFF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Work Location</w:t>
            </w:r>
          </w:p>
        </w:tc>
        <w:tc>
          <w:tcPr>
            <w:tcW w:w="2575" w:type="dxa"/>
            <w:noWrap/>
            <w:vAlign w:val="bottom"/>
          </w:tcPr>
          <w:p w14:paraId="61AF98E2" w14:textId="0360B716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Hyderabad</w:t>
            </w:r>
          </w:p>
        </w:tc>
        <w:tc>
          <w:tcPr>
            <w:tcW w:w="2199" w:type="dxa"/>
            <w:noWrap/>
            <w:vAlign w:val="bottom"/>
          </w:tcPr>
          <w:p w14:paraId="2888EE25" w14:textId="305C6F4E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Less Likely</w:t>
            </w:r>
          </w:p>
        </w:tc>
        <w:tc>
          <w:tcPr>
            <w:tcW w:w="1530" w:type="dxa"/>
            <w:noWrap/>
            <w:vAlign w:val="bottom"/>
          </w:tcPr>
          <w:p w14:paraId="2824C554" w14:textId="6526D288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Very High</w:t>
            </w:r>
          </w:p>
        </w:tc>
      </w:tr>
      <w:tr w:rsidR="00334AD6" w:rsidRPr="008D726A" w14:paraId="773F0518" w14:textId="77777777" w:rsidTr="00B11ABF">
        <w:trPr>
          <w:trHeight w:val="300"/>
        </w:trPr>
        <w:tc>
          <w:tcPr>
            <w:tcW w:w="3180" w:type="dxa"/>
            <w:noWrap/>
            <w:vAlign w:val="bottom"/>
          </w:tcPr>
          <w:p w14:paraId="5CC9AE70" w14:textId="1D67AB63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Joining Month</w:t>
            </w:r>
          </w:p>
        </w:tc>
        <w:tc>
          <w:tcPr>
            <w:tcW w:w="2575" w:type="dxa"/>
            <w:noWrap/>
            <w:vAlign w:val="bottom"/>
          </w:tcPr>
          <w:p w14:paraId="4035F899" w14:textId="2D26B1BC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December</w:t>
            </w:r>
          </w:p>
        </w:tc>
        <w:tc>
          <w:tcPr>
            <w:tcW w:w="2199" w:type="dxa"/>
            <w:noWrap/>
            <w:vAlign w:val="bottom"/>
          </w:tcPr>
          <w:p w14:paraId="718ECD5C" w14:textId="407D38B0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Less Likely</w:t>
            </w:r>
          </w:p>
        </w:tc>
        <w:tc>
          <w:tcPr>
            <w:tcW w:w="1530" w:type="dxa"/>
            <w:noWrap/>
            <w:vAlign w:val="bottom"/>
          </w:tcPr>
          <w:p w14:paraId="0E694314" w14:textId="1EF4850B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Very High</w:t>
            </w:r>
          </w:p>
        </w:tc>
      </w:tr>
      <w:tr w:rsidR="00334AD6" w:rsidRPr="008D726A" w14:paraId="623F4DB4" w14:textId="77777777" w:rsidTr="00B11ABF">
        <w:trPr>
          <w:trHeight w:val="300"/>
        </w:trPr>
        <w:tc>
          <w:tcPr>
            <w:tcW w:w="3180" w:type="dxa"/>
            <w:noWrap/>
            <w:vAlign w:val="bottom"/>
          </w:tcPr>
          <w:p w14:paraId="47B357B7" w14:textId="3071F316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Experience</w:t>
            </w:r>
            <w:r w:rsidR="000467DE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Type</w:t>
            </w:r>
          </w:p>
        </w:tc>
        <w:tc>
          <w:tcPr>
            <w:tcW w:w="2575" w:type="dxa"/>
            <w:noWrap/>
            <w:vAlign w:val="bottom"/>
          </w:tcPr>
          <w:p w14:paraId="4638D3D5" w14:textId="1F319BB6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Lateral</w:t>
            </w:r>
          </w:p>
        </w:tc>
        <w:tc>
          <w:tcPr>
            <w:tcW w:w="2199" w:type="dxa"/>
            <w:noWrap/>
            <w:vAlign w:val="bottom"/>
          </w:tcPr>
          <w:p w14:paraId="0D236FBE" w14:textId="4D2F4A04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More Likely</w:t>
            </w:r>
          </w:p>
        </w:tc>
        <w:tc>
          <w:tcPr>
            <w:tcW w:w="1530" w:type="dxa"/>
            <w:noWrap/>
            <w:vAlign w:val="bottom"/>
          </w:tcPr>
          <w:p w14:paraId="23828BF0" w14:textId="2A375E6F" w:rsidR="00334AD6" w:rsidRPr="0032352D" w:rsidRDefault="00334AD6" w:rsidP="00334AD6">
            <w:pPr>
              <w:spacing w:before="0" w:after="0"/>
              <w:rPr>
                <w:rFonts w:eastAsia="Times New Roman" w:cs="Arial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Very High</w:t>
            </w:r>
          </w:p>
        </w:tc>
      </w:tr>
    </w:tbl>
    <w:p w14:paraId="3D952ACF" w14:textId="77777777" w:rsidR="00334AD6" w:rsidRDefault="00334AD6" w:rsidP="0039050F">
      <w:pPr>
        <w:spacing w:before="0" w:after="0" w:line="276" w:lineRule="auto"/>
        <w:rPr>
          <w:rFonts w:cs="Arial"/>
          <w:b/>
          <w:color w:val="E1640A"/>
          <w:sz w:val="22"/>
          <w:szCs w:val="24"/>
        </w:rPr>
      </w:pPr>
    </w:p>
    <w:p w14:paraId="73BAAB64" w14:textId="78144B2E" w:rsidR="0039050F" w:rsidRPr="0032352D" w:rsidRDefault="0039050F" w:rsidP="0039050F">
      <w:pPr>
        <w:spacing w:before="0" w:after="0" w:line="276" w:lineRule="auto"/>
        <w:rPr>
          <w:rFonts w:cs="Arial"/>
          <w:b/>
          <w:color w:val="E1640A"/>
          <w:sz w:val="22"/>
          <w:szCs w:val="24"/>
        </w:rPr>
      </w:pPr>
      <w:r w:rsidRPr="0032352D">
        <w:rPr>
          <w:rFonts w:cs="Arial"/>
          <w:b/>
          <w:color w:val="E1640A"/>
          <w:sz w:val="22"/>
          <w:szCs w:val="24"/>
        </w:rPr>
        <w:t> Model Results</w:t>
      </w: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028"/>
        <w:gridCol w:w="905"/>
        <w:gridCol w:w="3295"/>
        <w:gridCol w:w="3070"/>
        <w:gridCol w:w="1551"/>
      </w:tblGrid>
      <w:tr w:rsidR="0039050F" w:rsidRPr="00A61DF0" w14:paraId="19187B34" w14:textId="77777777" w:rsidTr="00321D2D">
        <w:trPr>
          <w:trHeight w:val="463"/>
        </w:trPr>
        <w:tc>
          <w:tcPr>
            <w:tcW w:w="1028" w:type="dxa"/>
            <w:hideMark/>
          </w:tcPr>
          <w:p w14:paraId="5B4E0D5E" w14:textId="77777777" w:rsidR="0039050F" w:rsidRPr="0032352D" w:rsidRDefault="0039050F" w:rsidP="00242A57">
            <w:pPr>
              <w:spacing w:before="0" w:after="0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> </w:t>
            </w:r>
          </w:p>
        </w:tc>
        <w:tc>
          <w:tcPr>
            <w:tcW w:w="905" w:type="dxa"/>
          </w:tcPr>
          <w:p w14:paraId="5C63BAAB" w14:textId="77777777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>Count</w:t>
            </w:r>
          </w:p>
        </w:tc>
        <w:tc>
          <w:tcPr>
            <w:tcW w:w="3295" w:type="dxa"/>
            <w:hideMark/>
          </w:tcPr>
          <w:p w14:paraId="78FD250F" w14:textId="77777777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>Current Employee probabilities</w:t>
            </w:r>
          </w:p>
        </w:tc>
        <w:tc>
          <w:tcPr>
            <w:tcW w:w="3070" w:type="dxa"/>
            <w:hideMark/>
          </w:tcPr>
          <w:p w14:paraId="2283A2B8" w14:textId="77777777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>Employee Leaving probabilities</w:t>
            </w:r>
          </w:p>
        </w:tc>
        <w:tc>
          <w:tcPr>
            <w:tcW w:w="1551" w:type="dxa"/>
            <w:hideMark/>
          </w:tcPr>
          <w:p w14:paraId="5178CB88" w14:textId="77777777" w:rsidR="008D726A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 xml:space="preserve">Accuracy </w:t>
            </w:r>
          </w:p>
          <w:p w14:paraId="2F062079" w14:textId="3B79FA01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 xml:space="preserve">% </w:t>
            </w:r>
          </w:p>
        </w:tc>
      </w:tr>
      <w:tr w:rsidR="0039050F" w:rsidRPr="00A61DF0" w14:paraId="05726962" w14:textId="77777777" w:rsidTr="00321D2D">
        <w:trPr>
          <w:trHeight w:val="218"/>
        </w:trPr>
        <w:tc>
          <w:tcPr>
            <w:tcW w:w="1028" w:type="dxa"/>
            <w:hideMark/>
          </w:tcPr>
          <w:p w14:paraId="6F453BBD" w14:textId="77777777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All Data</w:t>
            </w:r>
          </w:p>
        </w:tc>
        <w:tc>
          <w:tcPr>
            <w:tcW w:w="905" w:type="dxa"/>
          </w:tcPr>
          <w:p w14:paraId="4E11BAF8" w14:textId="3D277E5E" w:rsidR="0039050F" w:rsidRPr="0032352D" w:rsidRDefault="00334AD6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2399</w:t>
            </w:r>
          </w:p>
        </w:tc>
        <w:tc>
          <w:tcPr>
            <w:tcW w:w="3295" w:type="dxa"/>
            <w:hideMark/>
          </w:tcPr>
          <w:p w14:paraId="193E98EF" w14:textId="1695D97A" w:rsidR="0039050F" w:rsidRPr="0032352D" w:rsidRDefault="00334AD6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0.0918</w:t>
            </w:r>
          </w:p>
        </w:tc>
        <w:tc>
          <w:tcPr>
            <w:tcW w:w="3070" w:type="dxa"/>
            <w:hideMark/>
          </w:tcPr>
          <w:p w14:paraId="117DBE54" w14:textId="2DB9BFE7" w:rsidR="0039050F" w:rsidRPr="0032352D" w:rsidRDefault="00334AD6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0.8833</w:t>
            </w:r>
          </w:p>
        </w:tc>
        <w:tc>
          <w:tcPr>
            <w:tcW w:w="1551" w:type="dxa"/>
            <w:hideMark/>
          </w:tcPr>
          <w:p w14:paraId="1FFB4428" w14:textId="484FF3CD" w:rsidR="0039050F" w:rsidRPr="0032352D" w:rsidRDefault="00334AD6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94.10</w:t>
            </w:r>
          </w:p>
        </w:tc>
      </w:tr>
    </w:tbl>
    <w:p w14:paraId="2B36A89C" w14:textId="2429E149" w:rsidR="00002AE5" w:rsidRPr="00A61DF0" w:rsidRDefault="00002AE5" w:rsidP="00984B66">
      <w:pPr>
        <w:spacing w:before="0" w:after="0"/>
        <w:rPr>
          <w:rFonts w:ascii="Cambria" w:hAnsi="Cambria"/>
        </w:rPr>
      </w:pPr>
    </w:p>
    <w:sectPr w:rsidR="00002AE5" w:rsidRPr="00A61DF0" w:rsidSect="00CC067F">
      <w:type w:val="continuous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EFBEE" w14:textId="77777777" w:rsidR="00F737C2" w:rsidRDefault="00F737C2" w:rsidP="00A0767B">
      <w:pPr>
        <w:spacing w:before="0" w:after="0"/>
      </w:pPr>
      <w:r>
        <w:separator/>
      </w:r>
    </w:p>
  </w:endnote>
  <w:endnote w:type="continuationSeparator" w:id="0">
    <w:p w14:paraId="01328C55" w14:textId="77777777" w:rsidR="00F737C2" w:rsidRDefault="00F737C2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52826" w14:textId="032F555E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2135930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8187045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7A3A33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7A3A33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EEA3" w14:textId="4C85BF0C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42846191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665138382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B25FD5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B25FD5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84C98" w14:textId="77777777" w:rsidR="00F737C2" w:rsidRDefault="00F737C2" w:rsidP="00A0767B">
      <w:pPr>
        <w:spacing w:before="0" w:after="0"/>
      </w:pPr>
      <w:r>
        <w:separator/>
      </w:r>
    </w:p>
  </w:footnote>
  <w:footnote w:type="continuationSeparator" w:id="0">
    <w:p w14:paraId="0EC72CBB" w14:textId="77777777" w:rsidR="00F737C2" w:rsidRDefault="00F737C2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814A" w14:textId="77777777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903CF14" wp14:editId="422BF03B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" name="Picture 1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7CFE" w14:textId="77777777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ABE997" wp14:editId="202D1DC0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2" name="Picture 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25pt;height:8.25pt" o:bullet="t">
        <v:imagedata r:id="rId1" o:title="bullet"/>
      </v:shape>
    </w:pict>
  </w:numPicBullet>
  <w:numPicBullet w:numPicBulletId="1">
    <w:pict>
      <v:shape id="_x0000_i1047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1D3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8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D6D80"/>
    <w:multiLevelType w:val="hybridMultilevel"/>
    <w:tmpl w:val="39783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13D56"/>
    <w:multiLevelType w:val="multilevel"/>
    <w:tmpl w:val="942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7"/>
  </w:num>
  <w:num w:numId="9">
    <w:abstractNumId w:val="28"/>
  </w:num>
  <w:num w:numId="10">
    <w:abstractNumId w:val="14"/>
  </w:num>
  <w:num w:numId="11">
    <w:abstractNumId w:val="11"/>
  </w:num>
  <w:num w:numId="12">
    <w:abstractNumId w:val="15"/>
  </w:num>
  <w:num w:numId="13">
    <w:abstractNumId w:val="26"/>
  </w:num>
  <w:num w:numId="14">
    <w:abstractNumId w:val="1"/>
  </w:num>
  <w:num w:numId="15">
    <w:abstractNumId w:val="5"/>
  </w:num>
  <w:num w:numId="16">
    <w:abstractNumId w:val="9"/>
  </w:num>
  <w:num w:numId="17">
    <w:abstractNumId w:val="25"/>
  </w:num>
  <w:num w:numId="18">
    <w:abstractNumId w:val="23"/>
  </w:num>
  <w:num w:numId="19">
    <w:abstractNumId w:val="22"/>
  </w:num>
  <w:num w:numId="20">
    <w:abstractNumId w:val="2"/>
  </w:num>
  <w:num w:numId="21">
    <w:abstractNumId w:val="27"/>
  </w:num>
  <w:num w:numId="22">
    <w:abstractNumId w:val="3"/>
  </w:num>
  <w:num w:numId="23">
    <w:abstractNumId w:val="24"/>
  </w:num>
  <w:num w:numId="24">
    <w:abstractNumId w:val="13"/>
  </w:num>
  <w:num w:numId="25">
    <w:abstractNumId w:val="8"/>
  </w:num>
  <w:num w:numId="26">
    <w:abstractNumId w:val="12"/>
  </w:num>
  <w:num w:numId="27">
    <w:abstractNumId w:val="21"/>
  </w:num>
  <w:num w:numId="28">
    <w:abstractNumId w:val="18"/>
  </w:num>
  <w:num w:numId="29">
    <w:abstractNumId w:val="6"/>
  </w:num>
  <w:num w:numId="30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05F0E"/>
    <w:rsid w:val="00014A4C"/>
    <w:rsid w:val="000467DE"/>
    <w:rsid w:val="00055C48"/>
    <w:rsid w:val="00063D6C"/>
    <w:rsid w:val="00067004"/>
    <w:rsid w:val="0007561E"/>
    <w:rsid w:val="00087132"/>
    <w:rsid w:val="00095D6B"/>
    <w:rsid w:val="00096561"/>
    <w:rsid w:val="00096828"/>
    <w:rsid w:val="000A226A"/>
    <w:rsid w:val="000A2A8F"/>
    <w:rsid w:val="000A6EC5"/>
    <w:rsid w:val="000B7A94"/>
    <w:rsid w:val="000D093D"/>
    <w:rsid w:val="000E12CC"/>
    <w:rsid w:val="000E685E"/>
    <w:rsid w:val="000F120F"/>
    <w:rsid w:val="00151A7A"/>
    <w:rsid w:val="001604C7"/>
    <w:rsid w:val="0016739D"/>
    <w:rsid w:val="00177AFF"/>
    <w:rsid w:val="0019270D"/>
    <w:rsid w:val="001A3C20"/>
    <w:rsid w:val="001A649F"/>
    <w:rsid w:val="001B115F"/>
    <w:rsid w:val="001B41CF"/>
    <w:rsid w:val="001C0285"/>
    <w:rsid w:val="001D43EC"/>
    <w:rsid w:val="001D44CA"/>
    <w:rsid w:val="001D5C14"/>
    <w:rsid w:val="001D6E36"/>
    <w:rsid w:val="001E3387"/>
    <w:rsid w:val="001E4865"/>
    <w:rsid w:val="001F1698"/>
    <w:rsid w:val="001F65D2"/>
    <w:rsid w:val="001F784F"/>
    <w:rsid w:val="00200D27"/>
    <w:rsid w:val="00204330"/>
    <w:rsid w:val="00204C91"/>
    <w:rsid w:val="0022499E"/>
    <w:rsid w:val="00225CCA"/>
    <w:rsid w:val="00231E25"/>
    <w:rsid w:val="002507D4"/>
    <w:rsid w:val="0025173F"/>
    <w:rsid w:val="00257D2F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45A5"/>
    <w:rsid w:val="002B5082"/>
    <w:rsid w:val="002C15E9"/>
    <w:rsid w:val="002C160A"/>
    <w:rsid w:val="002D4ABE"/>
    <w:rsid w:val="002F1C28"/>
    <w:rsid w:val="002F575B"/>
    <w:rsid w:val="003060BC"/>
    <w:rsid w:val="00315ACC"/>
    <w:rsid w:val="00321D2D"/>
    <w:rsid w:val="0032352D"/>
    <w:rsid w:val="003265A6"/>
    <w:rsid w:val="00334AD6"/>
    <w:rsid w:val="0033748B"/>
    <w:rsid w:val="003458EA"/>
    <w:rsid w:val="003530C2"/>
    <w:rsid w:val="00360E49"/>
    <w:rsid w:val="00365F60"/>
    <w:rsid w:val="00371C04"/>
    <w:rsid w:val="00374B35"/>
    <w:rsid w:val="00375196"/>
    <w:rsid w:val="00381350"/>
    <w:rsid w:val="003825E6"/>
    <w:rsid w:val="0038612A"/>
    <w:rsid w:val="0039050F"/>
    <w:rsid w:val="00391F20"/>
    <w:rsid w:val="0039567D"/>
    <w:rsid w:val="003A77AE"/>
    <w:rsid w:val="003B0A71"/>
    <w:rsid w:val="003C5A3F"/>
    <w:rsid w:val="003E12FE"/>
    <w:rsid w:val="003E2171"/>
    <w:rsid w:val="003F489E"/>
    <w:rsid w:val="003F4DB9"/>
    <w:rsid w:val="003F5DB7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641AC"/>
    <w:rsid w:val="00481675"/>
    <w:rsid w:val="0048767D"/>
    <w:rsid w:val="00490B30"/>
    <w:rsid w:val="00490F26"/>
    <w:rsid w:val="00492920"/>
    <w:rsid w:val="004A01F4"/>
    <w:rsid w:val="004A31F1"/>
    <w:rsid w:val="004A7496"/>
    <w:rsid w:val="004B13C2"/>
    <w:rsid w:val="004B1441"/>
    <w:rsid w:val="004B476B"/>
    <w:rsid w:val="004B5708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673A"/>
    <w:rsid w:val="00577A15"/>
    <w:rsid w:val="00582576"/>
    <w:rsid w:val="00590822"/>
    <w:rsid w:val="00592099"/>
    <w:rsid w:val="005A469D"/>
    <w:rsid w:val="005C408E"/>
    <w:rsid w:val="005C69BD"/>
    <w:rsid w:val="005D1A69"/>
    <w:rsid w:val="005D3E3B"/>
    <w:rsid w:val="005E1500"/>
    <w:rsid w:val="005E2F58"/>
    <w:rsid w:val="005E5FA8"/>
    <w:rsid w:val="005F3D23"/>
    <w:rsid w:val="006036BC"/>
    <w:rsid w:val="0060520D"/>
    <w:rsid w:val="00605FF8"/>
    <w:rsid w:val="00613848"/>
    <w:rsid w:val="00614018"/>
    <w:rsid w:val="0062145F"/>
    <w:rsid w:val="00627D41"/>
    <w:rsid w:val="00642AE3"/>
    <w:rsid w:val="006467C3"/>
    <w:rsid w:val="00651192"/>
    <w:rsid w:val="006629B8"/>
    <w:rsid w:val="00662D3C"/>
    <w:rsid w:val="0067078A"/>
    <w:rsid w:val="0067233A"/>
    <w:rsid w:val="006734D3"/>
    <w:rsid w:val="0068274F"/>
    <w:rsid w:val="0068276D"/>
    <w:rsid w:val="00683535"/>
    <w:rsid w:val="00684833"/>
    <w:rsid w:val="006973B9"/>
    <w:rsid w:val="006A2940"/>
    <w:rsid w:val="006B0437"/>
    <w:rsid w:val="006B48B0"/>
    <w:rsid w:val="006B55BE"/>
    <w:rsid w:val="006C4C33"/>
    <w:rsid w:val="006D3A8D"/>
    <w:rsid w:val="006D3C0B"/>
    <w:rsid w:val="006E1D43"/>
    <w:rsid w:val="006E514F"/>
    <w:rsid w:val="00702519"/>
    <w:rsid w:val="007038C2"/>
    <w:rsid w:val="00704E49"/>
    <w:rsid w:val="00713E45"/>
    <w:rsid w:val="00727098"/>
    <w:rsid w:val="00730BB6"/>
    <w:rsid w:val="00730BBB"/>
    <w:rsid w:val="007350E7"/>
    <w:rsid w:val="00741E46"/>
    <w:rsid w:val="0074469A"/>
    <w:rsid w:val="00751235"/>
    <w:rsid w:val="00752EDE"/>
    <w:rsid w:val="007535F0"/>
    <w:rsid w:val="00757E09"/>
    <w:rsid w:val="0077148B"/>
    <w:rsid w:val="007858F1"/>
    <w:rsid w:val="00786D87"/>
    <w:rsid w:val="00790C08"/>
    <w:rsid w:val="007A1631"/>
    <w:rsid w:val="007A3A33"/>
    <w:rsid w:val="007A3CA5"/>
    <w:rsid w:val="007A63C1"/>
    <w:rsid w:val="007A697B"/>
    <w:rsid w:val="007A7F84"/>
    <w:rsid w:val="007B4CE6"/>
    <w:rsid w:val="007C0906"/>
    <w:rsid w:val="007C1E79"/>
    <w:rsid w:val="007C3361"/>
    <w:rsid w:val="007D5982"/>
    <w:rsid w:val="007D77B1"/>
    <w:rsid w:val="007E48A6"/>
    <w:rsid w:val="007E65B2"/>
    <w:rsid w:val="007E709D"/>
    <w:rsid w:val="00801FFB"/>
    <w:rsid w:val="0080573D"/>
    <w:rsid w:val="00810CAA"/>
    <w:rsid w:val="00813B5D"/>
    <w:rsid w:val="00814015"/>
    <w:rsid w:val="0081765E"/>
    <w:rsid w:val="00820FD8"/>
    <w:rsid w:val="008235EE"/>
    <w:rsid w:val="0083241F"/>
    <w:rsid w:val="008330D3"/>
    <w:rsid w:val="0083649B"/>
    <w:rsid w:val="00844C96"/>
    <w:rsid w:val="008515F4"/>
    <w:rsid w:val="008545FE"/>
    <w:rsid w:val="00856850"/>
    <w:rsid w:val="00860574"/>
    <w:rsid w:val="00867199"/>
    <w:rsid w:val="00873279"/>
    <w:rsid w:val="0087645A"/>
    <w:rsid w:val="0088014C"/>
    <w:rsid w:val="00881545"/>
    <w:rsid w:val="008958CD"/>
    <w:rsid w:val="00896F44"/>
    <w:rsid w:val="008A07A7"/>
    <w:rsid w:val="008A1B2A"/>
    <w:rsid w:val="008A638D"/>
    <w:rsid w:val="008B112A"/>
    <w:rsid w:val="008B1DE5"/>
    <w:rsid w:val="008C03A1"/>
    <w:rsid w:val="008C2722"/>
    <w:rsid w:val="008C64AD"/>
    <w:rsid w:val="008C7846"/>
    <w:rsid w:val="008D38B9"/>
    <w:rsid w:val="008D39BD"/>
    <w:rsid w:val="008D726A"/>
    <w:rsid w:val="008E1A92"/>
    <w:rsid w:val="0090426C"/>
    <w:rsid w:val="00911BD4"/>
    <w:rsid w:val="00914469"/>
    <w:rsid w:val="00915FA6"/>
    <w:rsid w:val="00917547"/>
    <w:rsid w:val="0092332D"/>
    <w:rsid w:val="00940D07"/>
    <w:rsid w:val="009472C3"/>
    <w:rsid w:val="00950FA5"/>
    <w:rsid w:val="009527E4"/>
    <w:rsid w:val="009565A3"/>
    <w:rsid w:val="00957BE1"/>
    <w:rsid w:val="009649A4"/>
    <w:rsid w:val="00965943"/>
    <w:rsid w:val="00984B66"/>
    <w:rsid w:val="009868E3"/>
    <w:rsid w:val="009909DD"/>
    <w:rsid w:val="00991EA5"/>
    <w:rsid w:val="0099382D"/>
    <w:rsid w:val="00996164"/>
    <w:rsid w:val="009B1067"/>
    <w:rsid w:val="009B3620"/>
    <w:rsid w:val="009B3652"/>
    <w:rsid w:val="009C131C"/>
    <w:rsid w:val="009C69F1"/>
    <w:rsid w:val="009C7F2E"/>
    <w:rsid w:val="009D445A"/>
    <w:rsid w:val="009D7441"/>
    <w:rsid w:val="009E22EE"/>
    <w:rsid w:val="009E5E58"/>
    <w:rsid w:val="009F16C7"/>
    <w:rsid w:val="00A0767B"/>
    <w:rsid w:val="00A109BA"/>
    <w:rsid w:val="00A1156B"/>
    <w:rsid w:val="00A16A99"/>
    <w:rsid w:val="00A17C6C"/>
    <w:rsid w:val="00A22C46"/>
    <w:rsid w:val="00A3398E"/>
    <w:rsid w:val="00A33F53"/>
    <w:rsid w:val="00A367E4"/>
    <w:rsid w:val="00A50971"/>
    <w:rsid w:val="00A535B0"/>
    <w:rsid w:val="00A53F2E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E2124"/>
    <w:rsid w:val="00B00692"/>
    <w:rsid w:val="00B151BF"/>
    <w:rsid w:val="00B23528"/>
    <w:rsid w:val="00B25559"/>
    <w:rsid w:val="00B25FD5"/>
    <w:rsid w:val="00B274FE"/>
    <w:rsid w:val="00B31B71"/>
    <w:rsid w:val="00B32C18"/>
    <w:rsid w:val="00B35933"/>
    <w:rsid w:val="00B37194"/>
    <w:rsid w:val="00B37B68"/>
    <w:rsid w:val="00B5019D"/>
    <w:rsid w:val="00B70DEE"/>
    <w:rsid w:val="00B74FA5"/>
    <w:rsid w:val="00B75CCE"/>
    <w:rsid w:val="00B908E1"/>
    <w:rsid w:val="00B92289"/>
    <w:rsid w:val="00B92E77"/>
    <w:rsid w:val="00B9396B"/>
    <w:rsid w:val="00BA314D"/>
    <w:rsid w:val="00BA3B92"/>
    <w:rsid w:val="00BA55CE"/>
    <w:rsid w:val="00BA5654"/>
    <w:rsid w:val="00BB4582"/>
    <w:rsid w:val="00BC3CD4"/>
    <w:rsid w:val="00BC5ABE"/>
    <w:rsid w:val="00BD600F"/>
    <w:rsid w:val="00BE1582"/>
    <w:rsid w:val="00BE1A7C"/>
    <w:rsid w:val="00BF07CC"/>
    <w:rsid w:val="00BF28B7"/>
    <w:rsid w:val="00BF61DD"/>
    <w:rsid w:val="00C02874"/>
    <w:rsid w:val="00C05EF2"/>
    <w:rsid w:val="00C07B73"/>
    <w:rsid w:val="00C121FD"/>
    <w:rsid w:val="00C12D2E"/>
    <w:rsid w:val="00C31BE8"/>
    <w:rsid w:val="00C3715C"/>
    <w:rsid w:val="00C40CB6"/>
    <w:rsid w:val="00C43323"/>
    <w:rsid w:val="00C46310"/>
    <w:rsid w:val="00C54208"/>
    <w:rsid w:val="00C64109"/>
    <w:rsid w:val="00C76A60"/>
    <w:rsid w:val="00C77504"/>
    <w:rsid w:val="00C7751D"/>
    <w:rsid w:val="00C847FD"/>
    <w:rsid w:val="00C95764"/>
    <w:rsid w:val="00C964FF"/>
    <w:rsid w:val="00C96918"/>
    <w:rsid w:val="00C97C12"/>
    <w:rsid w:val="00CC067F"/>
    <w:rsid w:val="00CC6E96"/>
    <w:rsid w:val="00CC6FA5"/>
    <w:rsid w:val="00CE20AB"/>
    <w:rsid w:val="00CE30A4"/>
    <w:rsid w:val="00CF090E"/>
    <w:rsid w:val="00D0436C"/>
    <w:rsid w:val="00D12C7D"/>
    <w:rsid w:val="00D21688"/>
    <w:rsid w:val="00D25376"/>
    <w:rsid w:val="00D26EE0"/>
    <w:rsid w:val="00D30B88"/>
    <w:rsid w:val="00D330F7"/>
    <w:rsid w:val="00D361FE"/>
    <w:rsid w:val="00D57B44"/>
    <w:rsid w:val="00D60AD9"/>
    <w:rsid w:val="00D6514A"/>
    <w:rsid w:val="00D67AF4"/>
    <w:rsid w:val="00D70FDA"/>
    <w:rsid w:val="00D77E42"/>
    <w:rsid w:val="00D80770"/>
    <w:rsid w:val="00D904F8"/>
    <w:rsid w:val="00D923CE"/>
    <w:rsid w:val="00DA7DC4"/>
    <w:rsid w:val="00DB24FE"/>
    <w:rsid w:val="00DC1EC7"/>
    <w:rsid w:val="00DC3AC1"/>
    <w:rsid w:val="00DC4695"/>
    <w:rsid w:val="00DC593C"/>
    <w:rsid w:val="00DD2369"/>
    <w:rsid w:val="00DD2937"/>
    <w:rsid w:val="00DD704A"/>
    <w:rsid w:val="00DE2352"/>
    <w:rsid w:val="00DE4056"/>
    <w:rsid w:val="00DE4F7B"/>
    <w:rsid w:val="00DE73F0"/>
    <w:rsid w:val="00DE7D40"/>
    <w:rsid w:val="00DF432E"/>
    <w:rsid w:val="00DF4DF1"/>
    <w:rsid w:val="00DF7993"/>
    <w:rsid w:val="00E020AD"/>
    <w:rsid w:val="00E0239A"/>
    <w:rsid w:val="00E05CC4"/>
    <w:rsid w:val="00E06E06"/>
    <w:rsid w:val="00E07E7E"/>
    <w:rsid w:val="00E16481"/>
    <w:rsid w:val="00E21B0F"/>
    <w:rsid w:val="00E31511"/>
    <w:rsid w:val="00E31DAD"/>
    <w:rsid w:val="00E34BDF"/>
    <w:rsid w:val="00E37E64"/>
    <w:rsid w:val="00E41A2F"/>
    <w:rsid w:val="00E57731"/>
    <w:rsid w:val="00E60AC8"/>
    <w:rsid w:val="00E64205"/>
    <w:rsid w:val="00E70DF5"/>
    <w:rsid w:val="00E8672E"/>
    <w:rsid w:val="00E963A9"/>
    <w:rsid w:val="00E97606"/>
    <w:rsid w:val="00EA14B1"/>
    <w:rsid w:val="00EA2B09"/>
    <w:rsid w:val="00EB6D41"/>
    <w:rsid w:val="00EC1BB4"/>
    <w:rsid w:val="00EC58B0"/>
    <w:rsid w:val="00EC6831"/>
    <w:rsid w:val="00ED39E7"/>
    <w:rsid w:val="00ED65B9"/>
    <w:rsid w:val="00ED7E8B"/>
    <w:rsid w:val="00EF7074"/>
    <w:rsid w:val="00F0282D"/>
    <w:rsid w:val="00F036B9"/>
    <w:rsid w:val="00F0412F"/>
    <w:rsid w:val="00F11EB2"/>
    <w:rsid w:val="00F1714C"/>
    <w:rsid w:val="00F32092"/>
    <w:rsid w:val="00F33208"/>
    <w:rsid w:val="00F36F14"/>
    <w:rsid w:val="00F50B38"/>
    <w:rsid w:val="00F5168D"/>
    <w:rsid w:val="00F51A5F"/>
    <w:rsid w:val="00F52C32"/>
    <w:rsid w:val="00F737C2"/>
    <w:rsid w:val="00F766E6"/>
    <w:rsid w:val="00F81157"/>
    <w:rsid w:val="00F840B5"/>
    <w:rsid w:val="00F868D2"/>
    <w:rsid w:val="00F94FFE"/>
    <w:rsid w:val="00FB1234"/>
    <w:rsid w:val="00FC60B3"/>
    <w:rsid w:val="00FD1DD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04B2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614018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614018"/>
    <w:rPr>
      <w:rFonts w:ascii="Arial" w:hAnsi="Arial" w:cs="Arial"/>
      <w:lang w:eastAsia="en-US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6973B9"/>
    <w:rPr>
      <w:rFonts w:cs="Arial"/>
      <w:sz w:val="24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6973B9"/>
    <w:rPr>
      <w:rFonts w:ascii="Arial" w:hAnsi="Arial" w:cs="Arial"/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7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7F"/>
    <w:rPr>
      <w:rFonts w:ascii="Arial" w:hAnsi="Arial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7F"/>
    <w:rPr>
      <w:rFonts w:ascii="Arial" w:hAnsi="Arial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7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7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1D005-8AFA-4EA5-898A-0CEC8327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226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43</cp:revision>
  <cp:lastPrinted>2016-11-15T23:04:00Z</cp:lastPrinted>
  <dcterms:created xsi:type="dcterms:W3CDTF">2016-12-22T11:58:00Z</dcterms:created>
  <dcterms:modified xsi:type="dcterms:W3CDTF">2017-01-13T13:36:00Z</dcterms:modified>
</cp:coreProperties>
</file>